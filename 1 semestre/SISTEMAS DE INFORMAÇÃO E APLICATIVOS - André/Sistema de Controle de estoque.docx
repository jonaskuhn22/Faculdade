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EB4" w:rsidRDefault="000A1A1C">
      <w:pPr>
        <w:pStyle w:val="Standard"/>
        <w:rPr>
          <w:b/>
          <w:bCs/>
          <w:sz w:val="28"/>
          <w:szCs w:val="28"/>
        </w:rPr>
      </w:pPr>
      <w:bookmarkStart w:id="0" w:name="_GoBack"/>
      <w:bookmarkEnd w:id="0"/>
      <w:r>
        <w:rPr>
          <w:b/>
          <w:bCs/>
          <w:sz w:val="28"/>
          <w:szCs w:val="28"/>
        </w:rPr>
        <w:t>1 Controle de estoque</w:t>
      </w:r>
    </w:p>
    <w:p w:rsidR="00830EB4" w:rsidRDefault="00830EB4">
      <w:pPr>
        <w:pStyle w:val="Standard"/>
        <w:rPr>
          <w:b/>
          <w:bCs/>
          <w:sz w:val="28"/>
          <w:szCs w:val="28"/>
        </w:rPr>
      </w:pPr>
    </w:p>
    <w:p w:rsidR="00830EB4" w:rsidRDefault="000A1A1C">
      <w:pPr>
        <w:pStyle w:val="Standard"/>
        <w:jc w:val="both"/>
      </w:pPr>
      <w:r>
        <w:tab/>
      </w:r>
      <w:r>
        <w:rPr>
          <w:sz w:val="26"/>
          <w:szCs w:val="26"/>
        </w:rPr>
        <w:t xml:space="preserve">Ele está relacionado os procedimentos adotados pelas empresas para fiscalizar e registrar a entrada e saída de todos os tipos de produtos e mercadorias que </w:t>
      </w:r>
      <w:r>
        <w:rPr>
          <w:sz w:val="26"/>
          <w:szCs w:val="26"/>
        </w:rPr>
        <w:t>essa determinada empresa vende e/ou produz em determinado período de tempo. Todo esse controle garante que o setor de compras e /ou produção, tenha informações precisas sobre o volume de compras ou no da produção. Além de permitir que o gestor tenha conhec</w:t>
      </w:r>
      <w:r>
        <w:rPr>
          <w:sz w:val="26"/>
          <w:szCs w:val="26"/>
        </w:rPr>
        <w:t>imento sazonal dos seus produtos, quais deles representam boas ou ruins oportunidades de vendas.</w:t>
      </w:r>
    </w:p>
    <w:p w:rsidR="00830EB4" w:rsidRDefault="000A1A1C">
      <w:pPr>
        <w:pStyle w:val="Standard"/>
        <w:jc w:val="both"/>
      </w:pPr>
      <w:r>
        <w:t xml:space="preserve"> </w:t>
      </w:r>
    </w:p>
    <w:p w:rsidR="00830EB4" w:rsidRDefault="000A1A1C">
      <w:pPr>
        <w:pStyle w:val="Standard"/>
        <w:jc w:val="both"/>
      </w:pPr>
      <w:r>
        <w:rPr>
          <w:b/>
          <w:bCs/>
        </w:rPr>
        <w:t>1.1 Quais as vantagens de ter o controle de estoque?</w:t>
      </w:r>
    </w:p>
    <w:p w:rsidR="00830EB4" w:rsidRDefault="00830EB4">
      <w:pPr>
        <w:pStyle w:val="Standard"/>
        <w:jc w:val="both"/>
      </w:pPr>
    </w:p>
    <w:p w:rsidR="00830EB4" w:rsidRDefault="000A1A1C">
      <w:pPr>
        <w:pStyle w:val="Standard"/>
        <w:jc w:val="both"/>
      </w:pPr>
      <w:r>
        <w:rPr>
          <w:b/>
          <w:bCs/>
        </w:rPr>
        <w:tab/>
      </w:r>
      <w:r>
        <w:rPr>
          <w:sz w:val="26"/>
          <w:szCs w:val="26"/>
        </w:rPr>
        <w:t>Podemos dizer que o controle de estoque bem administrado permite que o espaço físico da empresa seja c</w:t>
      </w:r>
      <w:r>
        <w:rPr>
          <w:sz w:val="26"/>
          <w:szCs w:val="26"/>
        </w:rPr>
        <w:t>ada vez mais bem aproveitado, além disso a organização dos produtos ficará de forma com que as vendas sejam mais eficientes e não percam tempo em encontrar determinado produto, também influência diretamente na “saúde” financeira da empresa, depois de ter s</w:t>
      </w:r>
      <w:r>
        <w:rPr>
          <w:sz w:val="26"/>
          <w:szCs w:val="26"/>
        </w:rPr>
        <w:t>eus produtos todos contados é possível ter controle de quais produtos são realmente necessários repor, o que poderia acarretar em perdas na aquisição de produtos que seriam obsoletos, por serem antigos ou inferiores a novos produtos, e ainda obter desconto</w:t>
      </w:r>
      <w:r>
        <w:rPr>
          <w:sz w:val="26"/>
          <w:szCs w:val="26"/>
        </w:rPr>
        <w:t>s, na compra de grande quantidade de determinado produto que possui mais saída, com novos fornecedores. Com isso os custos são reduzidos, as perdas são evitadas e o capital de giro que seria ao estoque pode ser comprometido a outra área que necessite ou at</w:t>
      </w:r>
      <w:r>
        <w:rPr>
          <w:sz w:val="26"/>
          <w:szCs w:val="26"/>
        </w:rPr>
        <w:t>é mesmo algum outro investimento ou incremento na empresa.</w:t>
      </w:r>
    </w:p>
    <w:p w:rsidR="00830EB4" w:rsidRDefault="00830EB4">
      <w:pPr>
        <w:pStyle w:val="Standard"/>
        <w:jc w:val="both"/>
      </w:pPr>
    </w:p>
    <w:p w:rsidR="00830EB4" w:rsidRDefault="000A1A1C">
      <w:pPr>
        <w:pStyle w:val="Standard"/>
        <w:jc w:val="both"/>
      </w:pPr>
      <w:r>
        <w:rPr>
          <w:b/>
        </w:rPr>
        <w:t>1.2 Importância do controle de estoque</w:t>
      </w:r>
    </w:p>
    <w:p w:rsidR="00830EB4" w:rsidRDefault="00830EB4">
      <w:pPr>
        <w:pStyle w:val="Standard"/>
        <w:jc w:val="both"/>
      </w:pPr>
    </w:p>
    <w:p w:rsidR="00830EB4" w:rsidRDefault="000A1A1C">
      <w:pPr>
        <w:pStyle w:val="Standard"/>
        <w:jc w:val="both"/>
        <w:rPr>
          <w:sz w:val="28"/>
          <w:szCs w:val="28"/>
        </w:rPr>
      </w:pPr>
      <w:r>
        <w:rPr>
          <w:sz w:val="28"/>
          <w:szCs w:val="28"/>
        </w:rPr>
        <w:lastRenderedPageBreak/>
        <w:tab/>
      </w:r>
      <w:r>
        <w:rPr>
          <w:sz w:val="26"/>
          <w:szCs w:val="26"/>
        </w:rPr>
        <w:t>A utilização de um software para a gestão de estoque tem como objetivo principal evitar controle manuais, o que reduz o risco de erros e retrabalhos, ter u</w:t>
      </w:r>
      <w:r>
        <w:rPr>
          <w:sz w:val="26"/>
          <w:szCs w:val="26"/>
        </w:rPr>
        <w:t>ma análise de dados mais precisa, tendo assim mais confiança na tomada de decisões, além de fazer com que os processos sejam mais ágeis, assim contribuindo para o aumento da produtividade da empresa.</w:t>
      </w:r>
    </w:p>
    <w:p w:rsidR="00830EB4" w:rsidRDefault="000A1A1C">
      <w:pPr>
        <w:pStyle w:val="Standard"/>
        <w:jc w:val="both"/>
        <w:rPr>
          <w:sz w:val="26"/>
          <w:szCs w:val="26"/>
        </w:rPr>
      </w:pPr>
      <w:r>
        <w:rPr>
          <w:sz w:val="26"/>
          <w:szCs w:val="26"/>
        </w:rPr>
        <w:tab/>
        <w:t>A automação dos processos da área influencia diretament</w:t>
      </w:r>
      <w:r>
        <w:rPr>
          <w:sz w:val="26"/>
          <w:szCs w:val="26"/>
        </w:rPr>
        <w:t>e na gestão financeira da empresa, na qual consegue ter um maior controle sobre o capital que é designado aos estoques. Além de trazer vantagens para a área, ela beneficia as vendas, onde é possível ver as saídas de cada item em determinado período, quanto</w:t>
      </w:r>
      <w:r>
        <w:rPr>
          <w:sz w:val="26"/>
          <w:szCs w:val="26"/>
        </w:rPr>
        <w:t xml:space="preserve"> para a área de compras, por possuir dados mais precisos, e para a área financeira, na qual possui maior controle de gastos.</w:t>
      </w:r>
    </w:p>
    <w:p w:rsidR="00830EB4" w:rsidRDefault="00830EB4">
      <w:pPr>
        <w:pStyle w:val="Standard"/>
        <w:jc w:val="both"/>
        <w:rPr>
          <w:sz w:val="26"/>
          <w:szCs w:val="26"/>
        </w:rPr>
      </w:pPr>
    </w:p>
    <w:p w:rsidR="00830EB4" w:rsidRDefault="000A1A1C">
      <w:pPr>
        <w:pStyle w:val="Standard"/>
        <w:jc w:val="both"/>
      </w:pPr>
      <w:r>
        <w:rPr>
          <w:b/>
        </w:rPr>
        <w:t>1.3 Funções do Controle de estoques</w:t>
      </w:r>
    </w:p>
    <w:p w:rsidR="00830EB4" w:rsidRDefault="00830EB4">
      <w:pPr>
        <w:pStyle w:val="Standard"/>
        <w:jc w:val="both"/>
      </w:pPr>
    </w:p>
    <w:p w:rsidR="00830EB4" w:rsidRDefault="000A1A1C">
      <w:pPr>
        <w:pStyle w:val="Standard"/>
        <w:jc w:val="both"/>
        <w:rPr>
          <w:sz w:val="26"/>
          <w:szCs w:val="26"/>
        </w:rPr>
      </w:pPr>
      <w:r>
        <w:rPr>
          <w:sz w:val="26"/>
          <w:szCs w:val="26"/>
        </w:rPr>
        <w:tab/>
        <w:t>Quando o sistema de controle de estoque é aplicado ou instalado em determinada empresa e bem</w:t>
      </w:r>
      <w:r>
        <w:rPr>
          <w:sz w:val="26"/>
          <w:szCs w:val="26"/>
        </w:rPr>
        <w:t xml:space="preserve"> administrado, sua principal função é minimizar o capital investido em estoques, pois ele é o fator ou parte mais caro que se é investido em uma empresa.</w:t>
      </w:r>
    </w:p>
    <w:p w:rsidR="00830EB4" w:rsidRDefault="00830EB4">
      <w:pPr>
        <w:pStyle w:val="Standard"/>
        <w:jc w:val="both"/>
      </w:pPr>
    </w:p>
    <w:p w:rsidR="00830EB4" w:rsidRDefault="000A1A1C">
      <w:pPr>
        <w:pStyle w:val="Standard"/>
        <w:jc w:val="both"/>
        <w:rPr>
          <w:b/>
        </w:rPr>
      </w:pPr>
      <w:r>
        <w:rPr>
          <w:b/>
        </w:rPr>
        <w:t>1.4 Método Just in Time</w:t>
      </w:r>
    </w:p>
    <w:p w:rsidR="00830EB4" w:rsidRDefault="00830EB4">
      <w:pPr>
        <w:pStyle w:val="Standard"/>
        <w:jc w:val="both"/>
        <w:rPr>
          <w:b/>
          <w:sz w:val="26"/>
          <w:szCs w:val="26"/>
        </w:rPr>
      </w:pPr>
    </w:p>
    <w:p w:rsidR="00830EB4" w:rsidRDefault="000A1A1C">
      <w:pPr>
        <w:pStyle w:val="Standard"/>
        <w:jc w:val="both"/>
      </w:pPr>
      <w:r>
        <w:rPr>
          <w:b/>
          <w:sz w:val="26"/>
          <w:szCs w:val="26"/>
        </w:rPr>
        <w:tab/>
      </w:r>
      <w:r>
        <w:rPr>
          <w:sz w:val="26"/>
          <w:szCs w:val="26"/>
        </w:rPr>
        <w:t xml:space="preserve">É uma forma de controle de estoque, que surgiu no Japão, esse sistema tem </w:t>
      </w:r>
      <w:r>
        <w:rPr>
          <w:sz w:val="26"/>
          <w:szCs w:val="26"/>
        </w:rPr>
        <w:t>como base propor que a produção ou a encomenda de produtos seja feita de acordo com a demanda específica de determinados produtos, com isso, acaba minimizando ao máximo qualquer atraso, além de coordenar a produção de acordo da demanda, fabricando ou encom</w:t>
      </w:r>
      <w:r>
        <w:rPr>
          <w:sz w:val="26"/>
          <w:szCs w:val="26"/>
        </w:rPr>
        <w:t>endando apenas os produtos necessários, na quantidade certa.</w:t>
      </w:r>
    </w:p>
    <w:p w:rsidR="00830EB4" w:rsidRDefault="000A1A1C">
      <w:pPr>
        <w:pStyle w:val="Standard"/>
        <w:jc w:val="both"/>
        <w:rPr>
          <w:sz w:val="26"/>
          <w:szCs w:val="26"/>
        </w:rPr>
      </w:pPr>
      <w:r>
        <w:rPr>
          <w:sz w:val="26"/>
          <w:szCs w:val="26"/>
        </w:rPr>
        <w:lastRenderedPageBreak/>
        <w:tab/>
        <w:t xml:space="preserve">Com esse método a empresa não terá nenhum tipo de desperdício, especialmente a produtos que se deterioram, assim a capacidade competitiva da empresa se torna cada vez melhor em fatores como </w:t>
      </w:r>
      <w:r>
        <w:rPr>
          <w:sz w:val="26"/>
          <w:szCs w:val="26"/>
        </w:rPr>
        <w:t>qualidade, velocidade e preço final.</w:t>
      </w:r>
    </w:p>
    <w:p w:rsidR="00830EB4" w:rsidRDefault="000A1A1C">
      <w:pPr>
        <w:pStyle w:val="Standard"/>
        <w:jc w:val="both"/>
        <w:rPr>
          <w:sz w:val="26"/>
          <w:szCs w:val="26"/>
        </w:rPr>
      </w:pPr>
      <w:r>
        <w:rPr>
          <w:sz w:val="26"/>
          <w:szCs w:val="26"/>
        </w:rPr>
        <w:tab/>
        <w:t>Essa forma de trabalho permite que o funcionário/profissional poderá parar o processo de produção se ele julgar algo fora dos padrões, ou seja ele poderá corrigir a falha e comunicar ao resto da empresa, no qual o ambi</w:t>
      </w:r>
      <w:r>
        <w:rPr>
          <w:sz w:val="26"/>
          <w:szCs w:val="26"/>
        </w:rPr>
        <w:t>ente de trabalho acaba se tornando bem flexível em questão de produção.</w:t>
      </w:r>
    </w:p>
    <w:p w:rsidR="00830EB4" w:rsidRDefault="00830EB4">
      <w:pPr>
        <w:pStyle w:val="Standard"/>
        <w:jc w:val="both"/>
      </w:pPr>
    </w:p>
    <w:p w:rsidR="00830EB4" w:rsidRDefault="000A1A1C">
      <w:pPr>
        <w:pStyle w:val="Standard"/>
        <w:jc w:val="both"/>
        <w:rPr>
          <w:b/>
        </w:rPr>
      </w:pPr>
      <w:r>
        <w:rPr>
          <w:b/>
        </w:rPr>
        <w:t>1.5 Tipos de Estoques</w:t>
      </w:r>
    </w:p>
    <w:p w:rsidR="00830EB4" w:rsidRDefault="00830EB4">
      <w:pPr>
        <w:pStyle w:val="Standard"/>
        <w:jc w:val="both"/>
        <w:rPr>
          <w:b/>
        </w:rPr>
      </w:pPr>
    </w:p>
    <w:p w:rsidR="00830EB4" w:rsidRDefault="000A1A1C">
      <w:pPr>
        <w:pStyle w:val="Standard"/>
        <w:jc w:val="both"/>
      </w:pPr>
      <w:r>
        <w:rPr>
          <w:b/>
        </w:rPr>
        <w:tab/>
      </w:r>
      <w:r>
        <w:rPr>
          <w:sz w:val="26"/>
          <w:szCs w:val="26"/>
        </w:rPr>
        <w:t>A gestão do estoque e de materiais deve ser uma prioridade, especialmente para o comércio, fabricas e empresas que lidam com a circulação de produtos. As vanta</w:t>
      </w:r>
      <w:r>
        <w:rPr>
          <w:sz w:val="26"/>
          <w:szCs w:val="26"/>
        </w:rPr>
        <w:t>gens variam de acordo com os propósitos da empresa, sendo ela para pagar mais barato por uma certa quantidade de mercadoria ou para fazer melhor aproveitamento dos meios de transporte que ela utiliza, ou seja além de reduzir custos na compra de produtos re</w:t>
      </w:r>
      <w:r>
        <w:rPr>
          <w:sz w:val="26"/>
          <w:szCs w:val="26"/>
        </w:rPr>
        <w:t>duz também os gastos com transportes.</w:t>
      </w:r>
    </w:p>
    <w:p w:rsidR="00830EB4" w:rsidRDefault="000A1A1C">
      <w:pPr>
        <w:pStyle w:val="Standard"/>
        <w:jc w:val="both"/>
        <w:rPr>
          <w:sz w:val="26"/>
          <w:szCs w:val="26"/>
        </w:rPr>
      </w:pPr>
      <w:r>
        <w:rPr>
          <w:sz w:val="26"/>
          <w:szCs w:val="26"/>
        </w:rPr>
        <w:tab/>
        <w:t>Estes são alguns tipos de logística de estocagem e o que cada um deles representa dentro do controle de estoques:</w:t>
      </w:r>
    </w:p>
    <w:p w:rsidR="00830EB4" w:rsidRDefault="000A1A1C">
      <w:pPr>
        <w:pStyle w:val="Standard"/>
        <w:jc w:val="both"/>
        <w:rPr>
          <w:sz w:val="26"/>
          <w:szCs w:val="26"/>
        </w:rPr>
      </w:pPr>
      <w:r>
        <w:rPr>
          <w:sz w:val="26"/>
          <w:szCs w:val="26"/>
        </w:rPr>
        <w:t>Estoque de contingência: armazenamento de precaução caso ocorra falhas no sistema de controle.</w:t>
      </w:r>
    </w:p>
    <w:p w:rsidR="00830EB4" w:rsidRDefault="000A1A1C">
      <w:pPr>
        <w:pStyle w:val="Standard"/>
        <w:jc w:val="both"/>
        <w:rPr>
          <w:sz w:val="26"/>
          <w:szCs w:val="26"/>
        </w:rPr>
      </w:pPr>
      <w:r>
        <w:rPr>
          <w:sz w:val="26"/>
          <w:szCs w:val="26"/>
        </w:rPr>
        <w:t xml:space="preserve">Estoque </w:t>
      </w:r>
      <w:r>
        <w:rPr>
          <w:sz w:val="26"/>
          <w:szCs w:val="26"/>
        </w:rPr>
        <w:t>de segurança: armazenamento para qualquer eventualidade, mais pedidos que o esperado, maior tempo de chegada dos produtos.</w:t>
      </w:r>
    </w:p>
    <w:p w:rsidR="00830EB4" w:rsidRDefault="000A1A1C">
      <w:pPr>
        <w:pStyle w:val="Standard"/>
        <w:jc w:val="both"/>
        <w:rPr>
          <w:sz w:val="26"/>
          <w:szCs w:val="26"/>
        </w:rPr>
      </w:pPr>
      <w:r>
        <w:rPr>
          <w:sz w:val="26"/>
          <w:szCs w:val="26"/>
        </w:rPr>
        <w:t>Estoque de antecipação: antecipam a obtenção dos produtos para determinados períodos em que os pedidos são irregulares.</w:t>
      </w:r>
    </w:p>
    <w:p w:rsidR="00830EB4" w:rsidRDefault="000A1A1C">
      <w:pPr>
        <w:pStyle w:val="Standard"/>
        <w:jc w:val="both"/>
        <w:rPr>
          <w:sz w:val="26"/>
          <w:szCs w:val="26"/>
        </w:rPr>
      </w:pPr>
      <w:r>
        <w:rPr>
          <w:sz w:val="26"/>
          <w:szCs w:val="26"/>
        </w:rPr>
        <w:t>Estoque de ci</w:t>
      </w:r>
      <w:r>
        <w:rPr>
          <w:sz w:val="26"/>
          <w:szCs w:val="26"/>
        </w:rPr>
        <w:t>clo: tem relação com a economia da empresa, ou seja, reduzir custos unitários dos produtos.</w:t>
      </w:r>
    </w:p>
    <w:p w:rsidR="00830EB4" w:rsidRDefault="000A1A1C">
      <w:pPr>
        <w:pStyle w:val="Standard"/>
        <w:jc w:val="both"/>
        <w:rPr>
          <w:sz w:val="26"/>
          <w:szCs w:val="26"/>
        </w:rPr>
      </w:pPr>
      <w:r>
        <w:rPr>
          <w:sz w:val="26"/>
          <w:szCs w:val="26"/>
        </w:rPr>
        <w:t>Estoque em transito: unidades que estão em transito até um determinado ponto de estoque.</w:t>
      </w:r>
    </w:p>
    <w:p w:rsidR="00830EB4" w:rsidRDefault="000A1A1C">
      <w:pPr>
        <w:pStyle w:val="Standard"/>
        <w:jc w:val="both"/>
        <w:rPr>
          <w:sz w:val="26"/>
          <w:szCs w:val="26"/>
        </w:rPr>
      </w:pPr>
      <w:r>
        <w:rPr>
          <w:sz w:val="26"/>
          <w:szCs w:val="26"/>
        </w:rPr>
        <w:t>Estoque máximo: quantidade que foi predeterminada para o impedimento de nov</w:t>
      </w:r>
      <w:r>
        <w:rPr>
          <w:sz w:val="26"/>
          <w:szCs w:val="26"/>
        </w:rPr>
        <w:t>as compras.</w:t>
      </w:r>
    </w:p>
    <w:p w:rsidR="00830EB4" w:rsidRDefault="000A1A1C">
      <w:pPr>
        <w:pStyle w:val="Standard"/>
        <w:jc w:val="both"/>
        <w:rPr>
          <w:sz w:val="26"/>
          <w:szCs w:val="26"/>
        </w:rPr>
      </w:pPr>
      <w:r>
        <w:rPr>
          <w:sz w:val="26"/>
          <w:szCs w:val="26"/>
        </w:rPr>
        <w:lastRenderedPageBreak/>
        <w:tab/>
        <w:t xml:space="preserve">Antes de criar um sistema de estoque a empresa deve ter determinado alguns aspectos específicos, pois cada controle possui uma maneira de ser gerenciada devido ao objetivo final da empresa. As principais maneiras encontradas nas empresas são: </w:t>
      </w:r>
      <w:r>
        <w:rPr>
          <w:sz w:val="26"/>
          <w:szCs w:val="26"/>
        </w:rPr>
        <w:t>matéria-prima, processar o produto, produto terminado e as peças de manutenção.</w:t>
      </w:r>
    </w:p>
    <w:p w:rsidR="00830EB4" w:rsidRDefault="00830EB4">
      <w:pPr>
        <w:pStyle w:val="Standard"/>
        <w:jc w:val="both"/>
        <w:rPr>
          <w:b/>
        </w:rPr>
      </w:pPr>
    </w:p>
    <w:p w:rsidR="00830EB4" w:rsidRDefault="00830EB4">
      <w:pPr>
        <w:pStyle w:val="Standard"/>
        <w:jc w:val="both"/>
        <w:rPr>
          <w:b/>
        </w:rPr>
      </w:pPr>
    </w:p>
    <w:p w:rsidR="00830EB4" w:rsidRDefault="000A1A1C">
      <w:pPr>
        <w:pStyle w:val="Standard"/>
        <w:jc w:val="both"/>
      </w:pPr>
      <w:r>
        <w:rPr>
          <w:b/>
        </w:rPr>
        <w:tab/>
      </w:r>
    </w:p>
    <w:sectPr w:rsidR="00830EB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A1C" w:rsidRDefault="000A1A1C">
      <w:r>
        <w:separator/>
      </w:r>
    </w:p>
  </w:endnote>
  <w:endnote w:type="continuationSeparator" w:id="0">
    <w:p w:rsidR="000A1A1C" w:rsidRDefault="000A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A1C" w:rsidRDefault="000A1A1C">
      <w:r>
        <w:rPr>
          <w:color w:val="000000"/>
        </w:rPr>
        <w:separator/>
      </w:r>
    </w:p>
  </w:footnote>
  <w:footnote w:type="continuationSeparator" w:id="0">
    <w:p w:rsidR="000A1A1C" w:rsidRDefault="000A1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830EB4"/>
    <w:rsid w:val="000A1A1C"/>
    <w:rsid w:val="001566C5"/>
    <w:rsid w:val="00830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174F2FCB-71E4-4D92-B9DC-7D89CC71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4323</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Kuhn</dc:creator>
  <cp:lastModifiedBy>Cliente</cp:lastModifiedBy>
  <cp:revision>2</cp:revision>
  <dcterms:created xsi:type="dcterms:W3CDTF">2017-03-21T17:40:00Z</dcterms:created>
  <dcterms:modified xsi:type="dcterms:W3CDTF">2017-03-21T17:40:00Z</dcterms:modified>
</cp:coreProperties>
</file>